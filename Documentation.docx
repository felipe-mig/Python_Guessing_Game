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C121E" w:themeColor="accent1"/>
  <w:body>
    <w:p w14:paraId="75219068" w14:textId="77777777" w:rsidR="00E56F35" w:rsidRDefault="00230F31" w:rsidP="00E56F35">
      <w:pPr>
        <w:rPr>
          <w:noProof/>
          <w:lang w:val="en-US"/>
        </w:rPr>
      </w:pPr>
      <w:bookmarkStart w:id="0" w:name="_Hlk175593025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809AE" wp14:editId="16481D86">
                <wp:simplePos x="0" y="0"/>
                <wp:positionH relativeFrom="column">
                  <wp:posOffset>2137410</wp:posOffset>
                </wp:positionH>
                <wp:positionV relativeFrom="paragraph">
                  <wp:posOffset>-591820</wp:posOffset>
                </wp:positionV>
                <wp:extent cx="2658676" cy="4366260"/>
                <wp:effectExtent l="19050" t="38100" r="85090" b="72390"/>
                <wp:wrapNone/>
                <wp:docPr id="5903851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676" cy="43662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25400"/>
                        </a:effectLst>
                      </wps:spPr>
                      <wps:txbx>
                        <w:txbxContent>
                          <w:p w14:paraId="12848D5A" w14:textId="77777777" w:rsidR="00E56F35" w:rsidRPr="000C7F6E" w:rsidRDefault="00E56F35" w:rsidP="00F15147">
                            <w:pPr>
                              <w:rPr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mat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809A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8.3pt;margin-top:-46.6pt;width:209.35pt;height:3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PD94cGFja2V0IGVuZD0ndyc/Pv/bAEMAAgEBAgEBAgICAgICAgIDBQMD&#10;AwMDBgQEAwUHBgcHBwYHBwgJCwkICAoIBwcKDQoKCwwMDAwHCQ4PDQwOCwwMDP/bAEMBAgICAwMD&#10;BgMDBgwIBwgMDAwMDAwMDAwMDAwMDAwMDAwMDAwMDAwMDAwMDAwMDAwMDAwMDAwMDAwMDAwMDAwM&#10;DP/AABEIAWgA/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" stroked="f" strokeweight="2.25pt">
                <v:fill r:id="rId9" o:title="" recolor="t" rotate="t" type="frame"/>
                <v:shadow on="t" color="black" opacity="26214f" origin="-.5,-.5" offset=".74836mm,.74836mm"/>
                <v:textbox>
                  <w:txbxContent>
                    <w:p w14:paraId="12848D5A" w14:textId="77777777" w:rsidR="00E56F35" w:rsidRPr="000C7F6E" w:rsidRDefault="00E56F35" w:rsidP="00F15147">
                      <w:pPr>
                        <w:rPr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mat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151D4" wp14:editId="32CD1C0A">
                <wp:simplePos x="0" y="0"/>
                <wp:positionH relativeFrom="margin">
                  <wp:posOffset>1697355</wp:posOffset>
                </wp:positionH>
                <wp:positionV relativeFrom="paragraph">
                  <wp:posOffset>-568960</wp:posOffset>
                </wp:positionV>
                <wp:extent cx="3528060" cy="8409305"/>
                <wp:effectExtent l="76200" t="76200" r="110490" b="106045"/>
                <wp:wrapNone/>
                <wp:docPr id="17185035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84093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2225">
                          <a:noFill/>
                        </a:ln>
                        <a:effectLst>
                          <a:glow rad="41275">
                            <a:schemeClr val="bg1"/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9A5ADE" w14:textId="77777777" w:rsidR="00E56F35" w:rsidRPr="00E90A38" w:rsidRDefault="00E56F35" w:rsidP="00E56F35">
                            <w:pPr>
                              <w:rPr>
                                <w:color w:val="024239"/>
                                <w:lang w:val="en-US"/>
                              </w:rPr>
                            </w:pPr>
                          </w:p>
                          <w:p w14:paraId="499CE5B2" w14:textId="77777777" w:rsidR="005B135D" w:rsidRPr="00FA061B" w:rsidRDefault="005B135D" w:rsidP="00E90A38">
                            <w:pPr>
                              <w:shd w:val="clear" w:color="auto" w:fill="0C121E" w:themeFill="accent1"/>
                              <w:rPr>
                                <w:color w:val="161D2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51D4" id="Text Box 6" o:spid="_x0000_s1027" type="#_x0000_t202" style="position:absolute;margin-left:133.65pt;margin-top:-44.8pt;width:277.8pt;height:6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" fillcolor="#0c121e [3204]" stroked="f" strokeweight="1.75pt">
                <v:shadow on="t" color="black" opacity="26214f" origin="-.5,-.5" offset=".74836mm,.74836mm"/>
                <v:textbox>
                  <w:txbxContent>
                    <w:p w14:paraId="719A5ADE" w14:textId="77777777" w:rsidR="00E56F35" w:rsidRPr="00E90A38" w:rsidRDefault="00E56F35" w:rsidP="00E56F35">
                      <w:pPr>
                        <w:rPr>
                          <w:color w:val="024239"/>
                          <w:lang w:val="en-US"/>
                        </w:rPr>
                      </w:pPr>
                    </w:p>
                    <w:p w14:paraId="499CE5B2" w14:textId="77777777" w:rsidR="005B135D" w:rsidRPr="00FA061B" w:rsidRDefault="005B135D" w:rsidP="00E90A38">
                      <w:pPr>
                        <w:shd w:val="clear" w:color="auto" w:fill="0C121E" w:themeFill="accent1"/>
                        <w:rPr>
                          <w:color w:val="161D2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DE28A" w14:textId="77777777" w:rsidR="00E56F35" w:rsidRDefault="00E56F35" w:rsidP="00E56F35">
      <w:pPr>
        <w:rPr>
          <w:noProof/>
          <w:lang w:val="en-US"/>
        </w:rPr>
      </w:pPr>
    </w:p>
    <w:p w14:paraId="60D88C3E" w14:textId="77777777" w:rsidR="00E56F35" w:rsidRDefault="00E56F35" w:rsidP="00E56F35">
      <w:pPr>
        <w:rPr>
          <w:noProof/>
          <w:lang w:val="en-US"/>
        </w:rPr>
      </w:pPr>
    </w:p>
    <w:p w14:paraId="6E8904A1" w14:textId="77777777" w:rsidR="00E56F35" w:rsidRDefault="00E56F35" w:rsidP="00E56F35">
      <w:pPr>
        <w:rPr>
          <w:noProof/>
          <w:lang w:val="en-US"/>
        </w:rPr>
      </w:pPr>
    </w:p>
    <w:p w14:paraId="19839A17" w14:textId="77777777" w:rsidR="00E56F35" w:rsidRPr="005B135D" w:rsidRDefault="00E56F35" w:rsidP="00E56F35">
      <w:pPr>
        <w:rPr>
          <w:noProof/>
          <w:lang w:val="en-US"/>
          <w14:glow w14:rad="63500">
            <w14:schemeClr w14:val="bg1">
              <w14:alpha w14:val="60000"/>
            </w14:schemeClr>
          </w14:glow>
        </w:rPr>
      </w:pPr>
    </w:p>
    <w:p w14:paraId="68BB12BC" w14:textId="77777777" w:rsidR="00E56F35" w:rsidRPr="003D5187" w:rsidRDefault="00E56F35" w:rsidP="00E56F35">
      <w:pPr>
        <w:rPr>
          <w:noProof/>
          <w:lang w:val="en-US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6BCAA0D8" w14:textId="77777777" w:rsidR="00E56F35" w:rsidRDefault="00E56F35" w:rsidP="00E56F35">
      <w:pPr>
        <w:rPr>
          <w:noProof/>
          <w:lang w:val="en-US"/>
        </w:rPr>
      </w:pPr>
    </w:p>
    <w:p w14:paraId="5789638C" w14:textId="77777777" w:rsidR="00E56F35" w:rsidRDefault="00E56F35" w:rsidP="00E56F35">
      <w:pPr>
        <w:rPr>
          <w:noProof/>
          <w:lang w:val="en-US"/>
        </w:rPr>
      </w:pPr>
    </w:p>
    <w:p w14:paraId="4CBCCD0C" w14:textId="77777777" w:rsidR="00E56F35" w:rsidRDefault="00E56F35" w:rsidP="00E56F35">
      <w:pPr>
        <w:rPr>
          <w:noProof/>
          <w:lang w:val="en-US"/>
        </w:rPr>
      </w:pPr>
    </w:p>
    <w:p w14:paraId="02132160" w14:textId="77777777" w:rsidR="00E56F35" w:rsidRDefault="00E56F35" w:rsidP="00E56F35">
      <w:pPr>
        <w:rPr>
          <w:noProof/>
          <w:lang w:val="en-US"/>
        </w:rPr>
      </w:pPr>
    </w:p>
    <w:p w14:paraId="32F41573" w14:textId="77777777" w:rsidR="00E56F35" w:rsidRDefault="00E56F35" w:rsidP="00E56F35">
      <w:pPr>
        <w:rPr>
          <w:noProof/>
          <w:lang w:val="en-US"/>
        </w:rPr>
      </w:pPr>
    </w:p>
    <w:p w14:paraId="58E7B1BF" w14:textId="77777777" w:rsidR="00E56F35" w:rsidRDefault="00E56F35" w:rsidP="00E56F35">
      <w:pPr>
        <w:rPr>
          <w:noProof/>
          <w:lang w:val="en-US"/>
        </w:rPr>
      </w:pPr>
    </w:p>
    <w:p w14:paraId="4B9ADC7B" w14:textId="77777777" w:rsidR="00E56F35" w:rsidRDefault="00E56F35" w:rsidP="00E56F35">
      <w:pPr>
        <w:rPr>
          <w:noProof/>
          <w:lang w:val="en-US"/>
        </w:rPr>
      </w:pPr>
    </w:p>
    <w:p w14:paraId="0F092A56" w14:textId="77777777" w:rsidR="00E56F35" w:rsidRDefault="005B135D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9864D" wp14:editId="4561E335">
                <wp:simplePos x="0" y="0"/>
                <wp:positionH relativeFrom="column">
                  <wp:posOffset>2727960</wp:posOffset>
                </wp:positionH>
                <wp:positionV relativeFrom="paragraph">
                  <wp:posOffset>16510</wp:posOffset>
                </wp:positionV>
                <wp:extent cx="1341120" cy="45719"/>
                <wp:effectExtent l="38100" t="38100" r="49530" b="88265"/>
                <wp:wrapNone/>
                <wp:docPr id="130345665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19"/>
                        </a:xfrm>
                        <a:prstGeom prst="rect">
                          <a:avLst/>
                        </a:prstGeom>
                        <a:solidFill>
                          <a:srgbClr val="00FE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chemeClr val="bg2">
                              <a:lumMod val="50000"/>
                              <a:lumOff val="50000"/>
                              <a:alpha val="40000"/>
                            </a:schemeClr>
                          </a:outerShdw>
                          <a:softEdge rad="1270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B6189" id="Rectangle 14" o:spid="_x0000_s1026" style="position:absolute;margin-left:214.8pt;margin-top:1.3pt;width:105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" fillcolor="#00fefc" stroked="f" strokeweight="1pt">
                <v:shadow on="t" color="#8a96b0 [1630]" opacity="26214f" origin="-.5,-.5" offset=".74836mm,.74836mm"/>
              </v:rect>
            </w:pict>
          </mc:Fallback>
        </mc:AlternateContent>
      </w:r>
    </w:p>
    <w:p w14:paraId="6DA9DBF0" w14:textId="77777777" w:rsidR="00E56F35" w:rsidRDefault="00547CA6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63AAD" wp14:editId="2215E833">
                <wp:simplePos x="0" y="0"/>
                <wp:positionH relativeFrom="column">
                  <wp:posOffset>2126615</wp:posOffset>
                </wp:positionH>
                <wp:positionV relativeFrom="paragraph">
                  <wp:posOffset>213995</wp:posOffset>
                </wp:positionV>
                <wp:extent cx="2882900" cy="1562100"/>
                <wp:effectExtent l="0" t="0" r="0" b="0"/>
                <wp:wrapNone/>
                <wp:docPr id="17683430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27000">
                            <a:schemeClr val="tx1"/>
                          </a:glow>
                        </a:effectLst>
                      </wps:spPr>
                      <wps:txbx>
                        <w:txbxContent>
                          <w:p w14:paraId="516FEF3E" w14:textId="18D78AAE" w:rsidR="00E56F35" w:rsidRDefault="00621E5A" w:rsidP="0054193A">
                            <w:pP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>GUESSING</w:t>
                            </w:r>
                          </w:p>
                          <w:p w14:paraId="55D7AA68" w14:textId="2EC504CB" w:rsidR="00621E5A" w:rsidRPr="00547CA6" w:rsidRDefault="00621E5A" w:rsidP="0054193A">
                            <w:pP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3AAD" id="Text Box 11" o:spid="_x0000_s1028" type="#_x0000_t202" style="position:absolute;margin-left:167.45pt;margin-top:16.85pt;width:227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" filled="f" stroked="f" strokeweight=".5pt">
                <v:textbox>
                  <w:txbxContent>
                    <w:p w14:paraId="516FEF3E" w14:textId="18D78AAE" w:rsidR="00E56F35" w:rsidRDefault="00621E5A" w:rsidP="0054193A">
                      <w:pP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  <w:t>GUESSING</w:t>
                      </w:r>
                    </w:p>
                    <w:p w14:paraId="55D7AA68" w14:textId="2EC504CB" w:rsidR="00621E5A" w:rsidRPr="00547CA6" w:rsidRDefault="00621E5A" w:rsidP="0054193A">
                      <w:pP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14:paraId="286776F5" w14:textId="77777777" w:rsidR="00E56F35" w:rsidRDefault="00E56F35" w:rsidP="00E56F35">
      <w:pPr>
        <w:rPr>
          <w:noProof/>
          <w:lang w:val="en-US"/>
        </w:rPr>
      </w:pPr>
    </w:p>
    <w:p w14:paraId="244B56B8" w14:textId="77777777" w:rsidR="00E56F35" w:rsidRDefault="00E56F35" w:rsidP="00E56F35">
      <w:pPr>
        <w:rPr>
          <w:noProof/>
          <w:lang w:val="en-US"/>
        </w:rPr>
      </w:pPr>
    </w:p>
    <w:p w14:paraId="794A8FC8" w14:textId="77777777" w:rsidR="00E56F35" w:rsidRDefault="00E56F35" w:rsidP="00E56F35">
      <w:pPr>
        <w:rPr>
          <w:noProof/>
          <w:lang w:val="en-US"/>
        </w:rPr>
      </w:pPr>
    </w:p>
    <w:p w14:paraId="3C7ADBAD" w14:textId="77777777" w:rsidR="00E56F35" w:rsidRDefault="00E56F35" w:rsidP="00E56F35">
      <w:pPr>
        <w:rPr>
          <w:noProof/>
          <w:lang w:val="en-US"/>
        </w:rPr>
      </w:pPr>
    </w:p>
    <w:p w14:paraId="504A449A" w14:textId="77777777" w:rsidR="00E56F35" w:rsidRDefault="00E56F35" w:rsidP="00E56F35">
      <w:pPr>
        <w:rPr>
          <w:noProof/>
          <w:lang w:val="en-US"/>
        </w:rPr>
      </w:pPr>
    </w:p>
    <w:p w14:paraId="4C36B018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9AED7" wp14:editId="00353E6F">
                <wp:simplePos x="0" y="0"/>
                <wp:positionH relativeFrom="column">
                  <wp:posOffset>2155190</wp:posOffset>
                </wp:positionH>
                <wp:positionV relativeFrom="paragraph">
                  <wp:posOffset>165735</wp:posOffset>
                </wp:positionV>
                <wp:extent cx="2656800" cy="457200"/>
                <wp:effectExtent l="0" t="0" r="0" b="0"/>
                <wp:wrapNone/>
                <wp:docPr id="644930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B63A1" w14:textId="77777777" w:rsidR="00E56F35" w:rsidRPr="00547CA6" w:rsidRDefault="00F15147" w:rsidP="00F15147">
                            <w:pPr>
                              <w:jc w:val="both"/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547CA6"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Felipe .M Iglesias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AED7" id="Text Box 10" o:spid="_x0000_s1029" type="#_x0000_t202" style="position:absolute;margin-left:169.7pt;margin-top:13.05pt;width:209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TAMQIAAF8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" fillcolor="#0c121e [3204]" stroked="f" strokeweight=".5pt">
                <v:textbox>
                  <w:txbxContent>
                    <w:p w14:paraId="22FB63A1" w14:textId="77777777" w:rsidR="00E56F35" w:rsidRPr="00547CA6" w:rsidRDefault="00F15147" w:rsidP="00F15147">
                      <w:pPr>
                        <w:jc w:val="both"/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 w:rsidRPr="00547CA6"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Felipe .M Iglesias</w:t>
                      </w:r>
                    </w:p>
                  </w:txbxContent>
                </v:textbox>
              </v:shape>
            </w:pict>
          </mc:Fallback>
        </mc:AlternateContent>
      </w:r>
    </w:p>
    <w:p w14:paraId="690E74FD" w14:textId="77777777" w:rsidR="00E56F35" w:rsidRDefault="00E56F35" w:rsidP="00E56F35">
      <w:pPr>
        <w:rPr>
          <w:noProof/>
          <w:lang w:val="en-US"/>
        </w:rPr>
      </w:pPr>
    </w:p>
    <w:p w14:paraId="6AAAF9CE" w14:textId="77777777" w:rsidR="00E56F35" w:rsidRDefault="00E56F35" w:rsidP="00E56F35">
      <w:pPr>
        <w:rPr>
          <w:noProof/>
          <w:lang w:val="en-US"/>
        </w:rPr>
      </w:pPr>
    </w:p>
    <w:p w14:paraId="3C3E4341" w14:textId="77777777" w:rsidR="00E56F35" w:rsidRDefault="00E56F35" w:rsidP="00E56F35">
      <w:pPr>
        <w:rPr>
          <w:noProof/>
          <w:lang w:val="en-US"/>
        </w:rPr>
      </w:pPr>
    </w:p>
    <w:p w14:paraId="3BA6F246" w14:textId="77777777" w:rsidR="00E56F35" w:rsidRDefault="00E56F35" w:rsidP="00E56F35">
      <w:pPr>
        <w:rPr>
          <w:noProof/>
          <w:lang w:val="en-US"/>
        </w:rPr>
      </w:pPr>
    </w:p>
    <w:p w14:paraId="0EA94338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8D103" wp14:editId="08672BC6">
                <wp:simplePos x="0" y="0"/>
                <wp:positionH relativeFrom="column">
                  <wp:posOffset>2131695</wp:posOffset>
                </wp:positionH>
                <wp:positionV relativeFrom="paragraph">
                  <wp:posOffset>63500</wp:posOffset>
                </wp:positionV>
                <wp:extent cx="2656800" cy="457200"/>
                <wp:effectExtent l="0" t="0" r="0" b="0"/>
                <wp:wrapNone/>
                <wp:docPr id="19726075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2DF59" w14:textId="77777777" w:rsidR="00E56F35" w:rsidRPr="00547CA6" w:rsidRDefault="0054193A" w:rsidP="00F15147">
                            <w:pP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D103" id="_x0000_s1030" type="#_x0000_t202" style="position:absolute;margin-left:167.85pt;margin-top:5pt;width:209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" fillcolor="#0c121e [3204]" stroked="f" strokeweight=".5pt">
                <v:textbox>
                  <w:txbxContent>
                    <w:p w14:paraId="5D72DF59" w14:textId="77777777" w:rsidR="00E56F35" w:rsidRPr="00547CA6" w:rsidRDefault="0054193A" w:rsidP="00F15147">
                      <w:pP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0E848261" w14:textId="77777777" w:rsidR="00E56F35" w:rsidRDefault="00E56F35" w:rsidP="00E56F35">
      <w:pPr>
        <w:rPr>
          <w:noProof/>
          <w:lang w:val="en-US"/>
        </w:rPr>
      </w:pPr>
    </w:p>
    <w:p w14:paraId="0C8A7E36" w14:textId="77777777" w:rsidR="00FF6092" w:rsidRDefault="00FF6092"/>
    <w:p w14:paraId="38188F38" w14:textId="77777777" w:rsidR="003A3C24" w:rsidRDefault="003A3C24"/>
    <w:p w14:paraId="213B3AA0" w14:textId="77777777" w:rsidR="003A3C24" w:rsidRDefault="003A3C24"/>
    <w:p w14:paraId="7844D973" w14:textId="77777777" w:rsidR="003A3C24" w:rsidRPr="003A3C24" w:rsidRDefault="003A3C24" w:rsidP="003A3C24">
      <w:r>
        <w:br w:type="page"/>
      </w:r>
    </w:p>
    <w:bookmarkStart w:id="1" w:name="_Toc179285473" w:displacedByCustomXml="next"/>
    <w:sdt>
      <w:sdtPr>
        <w:rPr>
          <w:rFonts w:ascii="Roboto" w:eastAsiaTheme="minorHAnsi" w:hAnsi="Roboto" w:cstheme="minorBidi"/>
          <w:color w:val="00FFAA"/>
          <w:sz w:val="22"/>
          <w:szCs w:val="22"/>
        </w:rPr>
        <w:id w:val="719099263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/>
        </w:rPr>
      </w:sdtEndPr>
      <w:sdtContent>
        <w:p w14:paraId="0456FC01" w14:textId="77777777" w:rsidR="003A3C24" w:rsidRPr="00D409D4" w:rsidRDefault="00547CA6" w:rsidP="00D409D4">
          <w:pPr>
            <w:pStyle w:val="Heading1"/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</w:pPr>
          <w:r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CON</w:t>
          </w:r>
          <w:r w:rsidR="00D409D4"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TENT</w:t>
          </w:r>
          <w:bookmarkEnd w:id="1"/>
        </w:p>
        <w:p w14:paraId="180E6325" w14:textId="77777777" w:rsidR="003A3C24" w:rsidRPr="00D409D4" w:rsidRDefault="003A3C24" w:rsidP="00230F31">
          <w:pPr>
            <w:rPr>
              <w:lang w:val="en-US"/>
            </w:rPr>
          </w:pPr>
        </w:p>
        <w:p w14:paraId="6AF8C776" w14:textId="7361DE9C" w:rsidR="00621E5A" w:rsidRDefault="003A3C2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r w:rsidRPr="00D409D4">
            <w:rPr>
              <w:color w:val="A6B1CB" w:themeColor="text2"/>
            </w:rPr>
            <w:fldChar w:fldCharType="begin"/>
          </w:r>
          <w:r w:rsidRPr="00D409D4">
            <w:rPr>
              <w:color w:val="A6B1CB" w:themeColor="text2"/>
            </w:rPr>
            <w:instrText xml:space="preserve"> TOC \o "1-3" \h \z \u </w:instrText>
          </w:r>
          <w:r w:rsidRPr="00D409D4">
            <w:rPr>
              <w:color w:val="A6B1CB" w:themeColor="text2"/>
            </w:rPr>
            <w:fldChar w:fldCharType="separate"/>
          </w:r>
          <w:hyperlink w:anchor="_Toc179285473" w:history="1">
            <w:r w:rsidR="00621E5A" w:rsidRPr="0035361D">
              <w:rPr>
                <w:rStyle w:val="Hyperlink"/>
                <w:rFonts w:cs="Segoe UI Semibold"/>
                <w:noProof/>
                <w14:glow w14:rad="63500">
                  <w14:schemeClr w14:val="tx2">
                    <w14:alpha w14:val="60000"/>
                  </w14:schemeClr>
                </w14:glow>
              </w:rPr>
              <w:t>CONTENT</w:t>
            </w:r>
            <w:r w:rsidR="00621E5A">
              <w:rPr>
                <w:noProof/>
                <w:webHidden/>
              </w:rPr>
              <w:tab/>
            </w:r>
            <w:r w:rsidR="00621E5A">
              <w:rPr>
                <w:noProof/>
                <w:webHidden/>
              </w:rPr>
              <w:fldChar w:fldCharType="begin"/>
            </w:r>
            <w:r w:rsidR="00621E5A">
              <w:rPr>
                <w:noProof/>
                <w:webHidden/>
              </w:rPr>
              <w:instrText xml:space="preserve"> PAGEREF _Toc179285473 \h </w:instrText>
            </w:r>
            <w:r w:rsidR="00621E5A">
              <w:rPr>
                <w:noProof/>
                <w:webHidden/>
              </w:rPr>
            </w:r>
            <w:r w:rsidR="00621E5A">
              <w:rPr>
                <w:noProof/>
                <w:webHidden/>
              </w:rPr>
              <w:fldChar w:fldCharType="separate"/>
            </w:r>
            <w:r w:rsidR="00621E5A">
              <w:rPr>
                <w:noProof/>
                <w:webHidden/>
              </w:rPr>
              <w:t>1</w:t>
            </w:r>
            <w:r w:rsidR="00621E5A">
              <w:rPr>
                <w:noProof/>
                <w:webHidden/>
              </w:rPr>
              <w:fldChar w:fldCharType="end"/>
            </w:r>
          </w:hyperlink>
        </w:p>
        <w:p w14:paraId="6508D700" w14:textId="50702AEA" w:rsidR="00621E5A" w:rsidRDefault="00621E5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9285474" w:history="1">
            <w:r w:rsidRPr="0035361D">
              <w:rPr>
                <w:rStyle w:val="Hyperlink"/>
                <w:rFonts w:cs="Segoe UI Semibold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12D0" w14:textId="05FDD55A" w:rsidR="00621E5A" w:rsidRDefault="00621E5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9285475" w:history="1">
            <w:r w:rsidRPr="0035361D">
              <w:rPr>
                <w:rStyle w:val="Hyperlink"/>
                <w:rFonts w:cs="Segoe UI Semibold"/>
                <w:noProof/>
              </w:rPr>
              <w:t>EXECUTE THE GUESSING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7A0D" w14:textId="6CC338E8" w:rsidR="00621E5A" w:rsidRDefault="00621E5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9285476" w:history="1">
            <w:r w:rsidRPr="0035361D">
              <w:rPr>
                <w:rStyle w:val="Hyperlink"/>
                <w:noProof/>
                <w14:glow w14:rad="63500">
                  <w14:schemeClr w14:val="tx2">
                    <w14:alpha w14:val="60000"/>
                  </w14:schemeClr>
                </w14:glow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224E" w14:textId="2E51F8F3" w:rsidR="003A3C24" w:rsidRDefault="003A3C24" w:rsidP="003A3C24">
          <w:r w:rsidRPr="00D409D4">
            <w:rPr>
              <w:b/>
              <w:bCs/>
              <w:noProof/>
              <w:color w:val="A6B1CB" w:themeColor="text2"/>
            </w:rPr>
            <w:fldChar w:fldCharType="end"/>
          </w:r>
        </w:p>
      </w:sdtContent>
    </w:sdt>
    <w:p w14:paraId="290DF4F6" w14:textId="77777777" w:rsidR="003A3C24" w:rsidRDefault="003A3C24"/>
    <w:p w14:paraId="177B470E" w14:textId="77777777" w:rsidR="003A3C24" w:rsidRDefault="003A3C24"/>
    <w:p w14:paraId="6F6194B6" w14:textId="77777777" w:rsidR="003A3C24" w:rsidRDefault="003A3C24"/>
    <w:p w14:paraId="0D9305E7" w14:textId="77777777" w:rsidR="003A3C24" w:rsidRDefault="003A3C24"/>
    <w:p w14:paraId="5C562517" w14:textId="77777777" w:rsidR="003A3C24" w:rsidRDefault="003A3C24"/>
    <w:p w14:paraId="6FD9C9B4" w14:textId="77777777" w:rsidR="003A3C24" w:rsidRDefault="003A3C24"/>
    <w:p w14:paraId="111C033E" w14:textId="77777777" w:rsidR="003A3C24" w:rsidRDefault="003A3C24"/>
    <w:p w14:paraId="7AB516F2" w14:textId="77777777" w:rsidR="003A3C24" w:rsidRDefault="003A3C24"/>
    <w:p w14:paraId="103E2F50" w14:textId="77777777" w:rsidR="003A3C24" w:rsidRDefault="003A3C24"/>
    <w:p w14:paraId="3CA9CB08" w14:textId="77777777" w:rsidR="003A3C24" w:rsidRDefault="003A3C24"/>
    <w:p w14:paraId="58DEC9DF" w14:textId="77777777" w:rsidR="003A3C24" w:rsidRDefault="003A3C24"/>
    <w:p w14:paraId="75F3534A" w14:textId="77777777" w:rsidR="003A3C24" w:rsidRDefault="003A3C24"/>
    <w:p w14:paraId="12CF3193" w14:textId="77777777" w:rsidR="003A3C24" w:rsidRDefault="003A3C24"/>
    <w:p w14:paraId="31AD9943" w14:textId="77777777" w:rsidR="003A3C24" w:rsidRDefault="003A3C24"/>
    <w:p w14:paraId="6BDD7667" w14:textId="77777777" w:rsidR="003A3C24" w:rsidRDefault="003A3C24"/>
    <w:p w14:paraId="2A14502B" w14:textId="77777777" w:rsidR="003A3C24" w:rsidRDefault="003A3C24"/>
    <w:p w14:paraId="68545A1C" w14:textId="77777777" w:rsidR="003A3C24" w:rsidRDefault="003A3C24"/>
    <w:p w14:paraId="0711D1DF" w14:textId="77777777" w:rsidR="003A3C24" w:rsidRDefault="003A3C24"/>
    <w:p w14:paraId="51AD087D" w14:textId="77777777" w:rsidR="003A3C24" w:rsidRDefault="003A3C24"/>
    <w:p w14:paraId="762B9141" w14:textId="77777777" w:rsidR="003A3C24" w:rsidRDefault="003A3C24"/>
    <w:p w14:paraId="00704F65" w14:textId="77777777" w:rsidR="003A3C24" w:rsidRDefault="003A3C24"/>
    <w:p w14:paraId="6FA29501" w14:textId="77777777" w:rsidR="003A3C24" w:rsidRDefault="003A3C24"/>
    <w:p w14:paraId="4B3B33DC" w14:textId="77777777" w:rsidR="003A3C24" w:rsidRDefault="003A3C24"/>
    <w:p w14:paraId="394164E6" w14:textId="77777777" w:rsidR="003A3C24" w:rsidRDefault="003A3C24"/>
    <w:p w14:paraId="1CC8AD90" w14:textId="77777777" w:rsidR="008101D0" w:rsidRPr="00702C7D" w:rsidRDefault="00614AA7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2" w:name="_Toc179285474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6F7F1" wp14:editId="1B62C09C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94572828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65967023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5758DDFB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748DC46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1372719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BE3B05E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F7F1" id="Rectangle 14" o:spid="_x0000_s1031" style="position:absolute;left:0;text-align:left;margin-left:0;margin-top:-17.85pt;width:222pt;height:2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k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L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Jm7qS+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65967023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5758DDFB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748DC46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1372719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BE3B05E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3E77B" wp14:editId="7D54261B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887779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2E98A7B6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3166AA4A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A9FA310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693F6FE8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41B501FB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3E77B" id="_x0000_s1032" style="position:absolute;left:0;text-align:left;margin-left:0;margin-top:-17.85pt;width:222pt;height:2.8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Bi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r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KIagGK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2E98A7B6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3166AA4A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A9FA310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693F6FE8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41B501FB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sz w:val="44"/>
          <w:szCs w:val="44"/>
        </w:rPr>
        <w:t>EXECUTIVE SUMMARY</w:t>
      </w:r>
      <w:bookmarkEnd w:id="2"/>
    </w:p>
    <w:p w14:paraId="59B73744" w14:textId="77777777" w:rsidR="00230F31" w:rsidRPr="00D36231" w:rsidRDefault="00230F31" w:rsidP="00FA061B">
      <w:pPr>
        <w:rPr>
          <w:color w:val="E0E4EF" w:themeColor="text1" w:themeTint="1A"/>
        </w:rPr>
      </w:pPr>
    </w:p>
    <w:p w14:paraId="64D01041" w14:textId="77777777" w:rsidR="00702C7D" w:rsidRPr="00D36231" w:rsidRDefault="0054193A" w:rsidP="00FA061B">
      <w:pPr>
        <w:rPr>
          <w:color w:val="E0E4EF" w:themeColor="text1" w:themeTint="1A"/>
        </w:rPr>
      </w:pPr>
      <w:r w:rsidRPr="00D36231">
        <w:rPr>
          <w:color w:val="E0E4EF" w:themeColor="text1" w:themeTint="1A"/>
        </w:rPr>
        <w:t xml:space="preserve">In this project I made </w:t>
      </w:r>
      <w:r w:rsidR="004B281F">
        <w:rPr>
          <w:color w:val="E0E4EF" w:themeColor="text1" w:themeTint="1A"/>
        </w:rPr>
        <w:t xml:space="preserve"> a password generator </w:t>
      </w:r>
      <w:r w:rsidRPr="00D36231">
        <w:rPr>
          <w:color w:val="E0E4EF" w:themeColor="text1" w:themeTint="1A"/>
        </w:rPr>
        <w:t xml:space="preserve">using Python. To install </w:t>
      </w:r>
      <w:proofErr w:type="gramStart"/>
      <w:r w:rsidRPr="00D36231">
        <w:rPr>
          <w:color w:val="E0E4EF" w:themeColor="text1" w:themeTint="1A"/>
        </w:rPr>
        <w:t>Python</w:t>
      </w:r>
      <w:proofErr w:type="gramEnd"/>
      <w:r w:rsidRPr="00D36231">
        <w:rPr>
          <w:color w:val="E0E4EF" w:themeColor="text1" w:themeTint="1A"/>
        </w:rPr>
        <w:t xml:space="preserve"> </w:t>
      </w:r>
      <w:r w:rsidR="008101D0" w:rsidRPr="00D36231">
        <w:rPr>
          <w:color w:val="E0E4EF" w:themeColor="text1" w:themeTint="1A"/>
        </w:rPr>
        <w:t>click on the link at the appendix section and download the last version on your computer.</w:t>
      </w:r>
    </w:p>
    <w:p w14:paraId="1D0C84AD" w14:textId="77777777" w:rsidR="0054193A" w:rsidRPr="00D36231" w:rsidRDefault="0054193A" w:rsidP="00FA061B">
      <w:pPr>
        <w:rPr>
          <w:color w:val="E0E4EF" w:themeColor="text1" w:themeTint="1A"/>
        </w:rPr>
      </w:pPr>
    </w:p>
    <w:p w14:paraId="044AAC61" w14:textId="77777777" w:rsidR="0054193A" w:rsidRDefault="0054193A" w:rsidP="00FA061B"/>
    <w:p w14:paraId="3FC3BC50" w14:textId="77777777" w:rsidR="00FA061B" w:rsidRPr="00FA061B" w:rsidRDefault="00FA061B" w:rsidP="00FA061B"/>
    <w:p w14:paraId="531C0FF2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769C8A4E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6E72D8E8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46F81ED0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37C2E602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4AFEA967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6B5A39E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2152BE04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7E505C37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6BEEB618" w14:textId="77777777" w:rsidR="008101D0" w:rsidRDefault="008101D0" w:rsidP="008101D0"/>
    <w:p w14:paraId="3FCCAA55" w14:textId="77777777" w:rsidR="004B281F" w:rsidRDefault="004B281F" w:rsidP="008101D0"/>
    <w:p w14:paraId="29AF6336" w14:textId="77777777" w:rsidR="004B281F" w:rsidRDefault="004B281F" w:rsidP="008101D0"/>
    <w:p w14:paraId="487DCA69" w14:textId="77777777" w:rsidR="004B281F" w:rsidRDefault="004B281F" w:rsidP="008101D0"/>
    <w:p w14:paraId="1CCAF60A" w14:textId="77777777" w:rsidR="004B281F" w:rsidRDefault="004B281F" w:rsidP="008101D0"/>
    <w:p w14:paraId="314D9395" w14:textId="77777777" w:rsidR="004B281F" w:rsidRDefault="004B281F" w:rsidP="008101D0"/>
    <w:p w14:paraId="08238C94" w14:textId="77777777" w:rsidR="004B281F" w:rsidRDefault="004B281F" w:rsidP="008101D0"/>
    <w:p w14:paraId="56D4CE40" w14:textId="77777777" w:rsidR="004B281F" w:rsidRDefault="004B281F" w:rsidP="008101D0"/>
    <w:p w14:paraId="3CF947D7" w14:textId="77777777" w:rsidR="004B281F" w:rsidRDefault="004B281F" w:rsidP="008101D0"/>
    <w:p w14:paraId="4245CDBC" w14:textId="77777777" w:rsidR="004B281F" w:rsidRDefault="004B281F" w:rsidP="008101D0"/>
    <w:p w14:paraId="0AF27BD8" w14:textId="77777777" w:rsidR="004B281F" w:rsidRDefault="004B281F" w:rsidP="008101D0"/>
    <w:p w14:paraId="1385B914" w14:textId="77777777" w:rsidR="004B281F" w:rsidRDefault="004B281F" w:rsidP="008101D0"/>
    <w:p w14:paraId="0C1A032B" w14:textId="77777777" w:rsidR="004B281F" w:rsidRDefault="004B281F" w:rsidP="008101D0"/>
    <w:p w14:paraId="5CF8465C" w14:textId="77777777" w:rsidR="004B281F" w:rsidRDefault="004B281F" w:rsidP="008101D0"/>
    <w:p w14:paraId="3BB02B09" w14:textId="255AA8B3" w:rsidR="008101D0" w:rsidRDefault="008101D0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3" w:name="_Toc179285475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46E481" wp14:editId="5AB8E4BB">
                <wp:simplePos x="0" y="0"/>
                <wp:positionH relativeFrom="margin">
                  <wp:align>left</wp:align>
                </wp:positionH>
                <wp:positionV relativeFrom="paragraph">
                  <wp:posOffset>-254635</wp:posOffset>
                </wp:positionV>
                <wp:extent cx="2819400" cy="36000"/>
                <wp:effectExtent l="38100" t="38100" r="38100" b="40640"/>
                <wp:wrapNone/>
                <wp:docPr id="15589018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6FEDD29C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11B5A6D5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0CDEC1C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76E7A085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F0610EB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E481" id="_x0000_s1033" style="position:absolute;left:0;text-align:left;margin-left:0;margin-top:-20.05pt;width:222pt;height:2.8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j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b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" fillcolor="#303747 [3214]" stroked="f" strokeweight="1pt">
                <v:textbox>
                  <w:txbxContent>
                    <w:p w14:paraId="6FEDD29C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11B5A6D5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0CDEC1C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76E7A085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F0610EB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12E7">
        <w:rPr>
          <w:rFonts w:ascii="Roboto" w:hAnsi="Roboto" w:cs="Segoe UI Semibold"/>
          <w:sz w:val="44"/>
          <w:szCs w:val="44"/>
        </w:rPr>
        <w:t>EXECUTE</w:t>
      </w:r>
      <w:r>
        <w:rPr>
          <w:rFonts w:ascii="Roboto" w:hAnsi="Roboto" w:cs="Segoe UI Semibold"/>
          <w:sz w:val="44"/>
          <w:szCs w:val="44"/>
        </w:rPr>
        <w:t xml:space="preserve"> THE</w:t>
      </w:r>
      <w:r w:rsidR="004B281F">
        <w:rPr>
          <w:rFonts w:ascii="Roboto" w:hAnsi="Roboto" w:cs="Segoe UI Semibold"/>
          <w:sz w:val="44"/>
          <w:szCs w:val="44"/>
        </w:rPr>
        <w:t xml:space="preserve"> </w:t>
      </w:r>
      <w:r w:rsidR="00621E5A">
        <w:rPr>
          <w:rFonts w:ascii="Roboto" w:hAnsi="Roboto" w:cs="Segoe UI Semibold"/>
          <w:sz w:val="44"/>
          <w:szCs w:val="44"/>
        </w:rPr>
        <w:t>GUESSING GAME</w:t>
      </w:r>
      <w:bookmarkEnd w:id="3"/>
    </w:p>
    <w:p w14:paraId="706FDC85" w14:textId="77777777" w:rsidR="008101D0" w:rsidRDefault="008101D0" w:rsidP="008101D0"/>
    <w:p w14:paraId="0E6BDBDF" w14:textId="77777777" w:rsidR="008101D0" w:rsidRDefault="008101D0" w:rsidP="008101D0">
      <w:r>
        <w:t>Assuming python is already installed in your system follow these steps:</w:t>
      </w:r>
    </w:p>
    <w:p w14:paraId="5ADEAFBC" w14:textId="77777777" w:rsidR="008101D0" w:rsidRDefault="008101D0" w:rsidP="008101D0"/>
    <w:p w14:paraId="2C08A234" w14:textId="77777777" w:rsidR="00EA0754" w:rsidRPr="00EA0754" w:rsidRDefault="008101D0" w:rsidP="00EA0754">
      <w:pPr>
        <w:pStyle w:val="ListParagraph"/>
        <w:numPr>
          <w:ilvl w:val="0"/>
          <w:numId w:val="19"/>
        </w:numPr>
        <w:rPr>
          <w:color w:val="E0E4EF" w:themeColor="text1" w:themeTint="1A"/>
        </w:rPr>
      </w:pPr>
      <w:r>
        <w:t xml:space="preserve">Open PowerShell. If you don’t find </w:t>
      </w:r>
      <w:proofErr w:type="gramStart"/>
      <w:r>
        <w:t>it</w:t>
      </w:r>
      <w:proofErr w:type="gramEnd"/>
      <w:r>
        <w:t xml:space="preserve"> you can type ‘’PowerShell’ on the search bar on you task bar</w:t>
      </w:r>
      <w:r w:rsidR="00EA0754">
        <w:t>.</w:t>
      </w:r>
    </w:p>
    <w:p w14:paraId="624375BD" w14:textId="77777777" w:rsidR="00D36231" w:rsidRPr="00EA0754" w:rsidRDefault="00D36231" w:rsidP="00EA0754">
      <w:pPr>
        <w:pStyle w:val="ListParagraph"/>
        <w:ind w:left="0"/>
        <w:jc w:val="both"/>
        <w:rPr>
          <w:color w:val="E0E4EF" w:themeColor="text1" w:themeTint="1A"/>
        </w:rPr>
      </w:pPr>
      <w:r w:rsidRPr="00EA0754">
        <w:rPr>
          <w:noProof/>
          <w:color w:val="E0E4EF" w:themeColor="text1" w:themeTint="1A"/>
        </w:rPr>
        <w:drawing>
          <wp:inline distT="0" distB="0" distL="0" distR="0" wp14:anchorId="022BB8CC" wp14:editId="625D1BEF">
            <wp:extent cx="5400040" cy="3656330"/>
            <wp:effectExtent l="0" t="0" r="0" b="1270"/>
            <wp:docPr id="11280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19368" name="Picture 11280193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D20" w14:textId="77777777" w:rsidR="00EA0754" w:rsidRPr="00EA0754" w:rsidRDefault="00EA0754" w:rsidP="00EA0754">
      <w:pPr>
        <w:pStyle w:val="ListParagraph"/>
        <w:ind w:left="0"/>
        <w:jc w:val="both"/>
        <w:rPr>
          <w:color w:val="E0E4EF" w:themeColor="text1" w:themeTint="1A"/>
        </w:rPr>
      </w:pPr>
    </w:p>
    <w:p w14:paraId="54E679D1" w14:textId="77777777" w:rsidR="00D36231" w:rsidRDefault="00D36231" w:rsidP="00D36231">
      <w:pPr>
        <w:pStyle w:val="ListParagraph"/>
        <w:ind w:left="360"/>
        <w:rPr>
          <w:color w:val="E0E4EF" w:themeColor="text1" w:themeTint="1A"/>
        </w:rPr>
      </w:pPr>
    </w:p>
    <w:p w14:paraId="28DC34EC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2E70E17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5143F5B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4CF45F9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EBC38F9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5E2884A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0E9364F0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7940DF3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5E7F70D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EFD640B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9F3EE49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E093CC2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36CE14D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30C2682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442E1368" w14:textId="77777777" w:rsidR="004B281F" w:rsidRDefault="004B281F" w:rsidP="00D36231">
      <w:pPr>
        <w:pStyle w:val="ListParagraph"/>
        <w:ind w:left="360"/>
        <w:rPr>
          <w:color w:val="E0E4EF" w:themeColor="text1" w:themeTint="1A"/>
        </w:rPr>
      </w:pPr>
    </w:p>
    <w:p w14:paraId="36AB4FE1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5242F12" w14:textId="77777777" w:rsidR="00EA0754" w:rsidRP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382EB88E" w14:textId="77777777" w:rsidR="004B281F" w:rsidRPr="004B281F" w:rsidRDefault="00D36231" w:rsidP="00621E5A">
      <w:pPr>
        <w:pStyle w:val="ListParagraph"/>
        <w:numPr>
          <w:ilvl w:val="0"/>
          <w:numId w:val="19"/>
        </w:numPr>
        <w:rPr>
          <w:color w:val="B1ED4A" w:themeColor="background1"/>
        </w:rPr>
      </w:pPr>
      <w:r>
        <w:lastRenderedPageBreak/>
        <w:t xml:space="preserve">Once you have opened, search the path where you have the file allocated using the </w:t>
      </w:r>
      <w:r w:rsidRPr="00D36231">
        <w:rPr>
          <w:color w:val="B1ED4A" w:themeColor="background1"/>
        </w:rPr>
        <w:t>cd</w:t>
      </w:r>
      <w:r>
        <w:t xml:space="preserve"> command, in my case I have it in this path </w:t>
      </w:r>
      <w:r w:rsidR="004B281F">
        <w:rPr>
          <w:color w:val="E0E4EF" w:themeColor="text1" w:themeTint="1A"/>
        </w:rPr>
        <w:t>:</w:t>
      </w:r>
      <w:r w:rsidR="004B281F" w:rsidRPr="004B281F">
        <w:rPr>
          <w:color w:val="E0E4EF" w:themeColor="text1" w:themeTint="1A"/>
        </w:rPr>
        <w:t xml:space="preserve"> </w:t>
      </w:r>
    </w:p>
    <w:p w14:paraId="736AF274" w14:textId="59516570" w:rsidR="004B281F" w:rsidRPr="004B281F" w:rsidRDefault="004B281F" w:rsidP="00621E5A">
      <w:pPr>
        <w:pStyle w:val="ListParagraph"/>
        <w:ind w:left="360"/>
        <w:rPr>
          <w:color w:val="B1ED4A" w:themeColor="background1"/>
        </w:rPr>
      </w:pPr>
      <w:r w:rsidRPr="004B281F">
        <w:t xml:space="preserve"> </w:t>
      </w:r>
      <w:r w:rsidRPr="004B281F">
        <w:rPr>
          <w:color w:val="B1ED4A" w:themeColor="background1"/>
        </w:rPr>
        <w:t>C:\Users\felip\Desktop\Python Projects\</w:t>
      </w:r>
      <w:r w:rsidR="00621E5A">
        <w:rPr>
          <w:color w:val="B1ED4A" w:themeColor="background1"/>
        </w:rPr>
        <w:t>Guessing Game</w:t>
      </w:r>
      <w:r w:rsidR="00D36231" w:rsidRPr="00D36231">
        <w:rPr>
          <w:color w:val="E0E4EF" w:themeColor="text1" w:themeTint="1A"/>
        </w:rPr>
        <w:t xml:space="preserve"> </w:t>
      </w:r>
    </w:p>
    <w:p w14:paraId="68E4484B" w14:textId="77777777" w:rsidR="00EA0754" w:rsidRDefault="00D36231" w:rsidP="00621E5A">
      <w:pPr>
        <w:pStyle w:val="ListParagraph"/>
        <w:ind w:left="360"/>
        <w:rPr>
          <w:color w:val="E0E4EF" w:themeColor="text1" w:themeTint="1A"/>
        </w:rPr>
      </w:pPr>
      <w:r>
        <w:rPr>
          <w:color w:val="E0E4EF" w:themeColor="text1" w:themeTint="1A"/>
        </w:rPr>
        <w:t xml:space="preserve">Next execute the command </w:t>
      </w:r>
      <w:proofErr w:type="spellStart"/>
      <w:r w:rsidRPr="00D36231">
        <w:rPr>
          <w:color w:val="B1ED4A" w:themeColor="background1"/>
        </w:rPr>
        <w:t>py</w:t>
      </w:r>
      <w:proofErr w:type="spellEnd"/>
      <w:r w:rsidRPr="00D36231">
        <w:rPr>
          <w:color w:val="B1ED4A" w:themeColor="background1"/>
        </w:rPr>
        <w:t xml:space="preserve"> ./index.py</w:t>
      </w:r>
      <w:r>
        <w:rPr>
          <w:color w:val="B1ED4A" w:themeColor="background1"/>
        </w:rPr>
        <w:t xml:space="preserve"> </w:t>
      </w:r>
      <w:r w:rsidRPr="00D36231">
        <w:rPr>
          <w:color w:val="E0E4EF" w:themeColor="text1" w:themeTint="1A"/>
        </w:rPr>
        <w:t xml:space="preserve">to run </w:t>
      </w:r>
      <w:r w:rsidR="004B281F">
        <w:rPr>
          <w:color w:val="E0E4EF" w:themeColor="text1" w:themeTint="1A"/>
        </w:rPr>
        <w:t>the file</w:t>
      </w:r>
    </w:p>
    <w:p w14:paraId="18B664B4" w14:textId="77777777" w:rsidR="004B281F" w:rsidRDefault="004B281F" w:rsidP="004B281F">
      <w:pPr>
        <w:pStyle w:val="ListParagraph"/>
        <w:ind w:left="360"/>
        <w:rPr>
          <w:color w:val="E0E4EF" w:themeColor="text1" w:themeTint="1A"/>
        </w:rPr>
      </w:pPr>
    </w:p>
    <w:p w14:paraId="2841FFBF" w14:textId="48EB7939" w:rsidR="004B281F" w:rsidRPr="00EA0754" w:rsidRDefault="00621E5A" w:rsidP="004B281F">
      <w:pPr>
        <w:pStyle w:val="ListParagraph"/>
        <w:ind w:left="360"/>
        <w:rPr>
          <w:color w:val="B1ED4A" w:themeColor="background1"/>
        </w:rPr>
      </w:pPr>
      <w:r>
        <w:rPr>
          <w:noProof/>
          <w:color w:val="B1ED4A" w:themeColor="background1"/>
        </w:rPr>
        <w:drawing>
          <wp:inline distT="0" distB="0" distL="0" distR="0" wp14:anchorId="0C96652A" wp14:editId="14445595">
            <wp:extent cx="4914900" cy="4838610"/>
            <wp:effectExtent l="0" t="0" r="0" b="635"/>
            <wp:docPr id="5411257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5732" name="Picture 1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41" cy="48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844" w14:textId="77777777" w:rsidR="00D36231" w:rsidRPr="00D36231" w:rsidRDefault="00D36231" w:rsidP="00D36231">
      <w:pPr>
        <w:rPr>
          <w:color w:val="B1ED4A" w:themeColor="background1"/>
        </w:rPr>
      </w:pPr>
    </w:p>
    <w:p w14:paraId="31CCECD2" w14:textId="77777777" w:rsidR="00D36231" w:rsidRPr="00D36231" w:rsidRDefault="00D36231" w:rsidP="00D36231">
      <w:pPr>
        <w:rPr>
          <w:color w:val="B1ED4A" w:themeColor="background1"/>
        </w:rPr>
      </w:pPr>
    </w:p>
    <w:p w14:paraId="03E3B769" w14:textId="1B274767" w:rsidR="00EA0754" w:rsidRPr="00EA0754" w:rsidRDefault="00EA0754" w:rsidP="00EA0754">
      <w:pPr>
        <w:rPr>
          <w:color w:val="E0E4EF" w:themeColor="text1" w:themeTint="1A"/>
        </w:rPr>
      </w:pPr>
    </w:p>
    <w:p w14:paraId="51FFDEEE" w14:textId="77777777" w:rsidR="00D36231" w:rsidRPr="008101D0" w:rsidRDefault="00D36231" w:rsidP="00D36231"/>
    <w:p w14:paraId="41DD532D" w14:textId="77777777" w:rsidR="00621E5A" w:rsidRDefault="00621E5A" w:rsidP="00621E5A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6145C356" w14:textId="77777777" w:rsidR="00621E5A" w:rsidRDefault="00621E5A" w:rsidP="00621E5A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</w:p>
    <w:p w14:paraId="191D2C23" w14:textId="77777777" w:rsidR="00621E5A" w:rsidRDefault="00621E5A"/>
    <w:p w14:paraId="62430BDF" w14:textId="77777777" w:rsidR="00621E5A" w:rsidRPr="008101D0" w:rsidRDefault="00621E5A" w:rsidP="00621E5A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  <w:bookmarkStart w:id="4" w:name="_Toc179285476"/>
      <w:r w:rsidRPr="008101D0"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  <w:lastRenderedPageBreak/>
        <w:t>APPENDIX</w:t>
      </w:r>
      <w:bookmarkEnd w:id="4"/>
    </w:p>
    <w:p w14:paraId="412B5443" w14:textId="77777777" w:rsidR="00621E5A" w:rsidRPr="00E57433" w:rsidRDefault="00621E5A" w:rsidP="00621E5A"/>
    <w:p w14:paraId="364C578C" w14:textId="77777777" w:rsidR="00621E5A" w:rsidRDefault="00621E5A" w:rsidP="00621E5A">
      <w:pPr>
        <w:pStyle w:val="ListParagraph"/>
        <w:numPr>
          <w:ilvl w:val="0"/>
          <w:numId w:val="18"/>
        </w:numPr>
      </w:pPr>
      <w:hyperlink r:id="rId12" w:history="1">
        <w:r w:rsidRPr="008101D0">
          <w:rPr>
            <w:rStyle w:val="Hyperlink"/>
          </w:rPr>
          <w:t>https://www.python.org/downloads/</w:t>
        </w:r>
      </w:hyperlink>
    </w:p>
    <w:p w14:paraId="0ED37BDA" w14:textId="77777777" w:rsidR="00621E5A" w:rsidRDefault="00621E5A"/>
    <w:p w14:paraId="35303605" w14:textId="77777777" w:rsidR="00621E5A" w:rsidRDefault="00621E5A"/>
    <w:p w14:paraId="15184127" w14:textId="77777777" w:rsidR="00621E5A" w:rsidRDefault="00621E5A"/>
    <w:p w14:paraId="271F040A" w14:textId="77777777" w:rsidR="00621E5A" w:rsidRDefault="00621E5A"/>
    <w:p w14:paraId="25ABF4FD" w14:textId="77777777" w:rsidR="00621E5A" w:rsidRDefault="00621E5A"/>
    <w:p w14:paraId="13356D2B" w14:textId="77777777" w:rsidR="00621E5A" w:rsidRDefault="00621E5A"/>
    <w:sectPr w:rsidR="00621E5A" w:rsidSect="00230F31">
      <w:footerReference w:type="default" r:id="rId13"/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B1ED4A" w:themeColor="background1"/>
        <w:left w:val="single" w:sz="18" w:space="24" w:color="B1ED4A" w:themeColor="background1"/>
        <w:bottom w:val="single" w:sz="18" w:space="24" w:color="B1ED4A" w:themeColor="background1"/>
        <w:right w:val="single" w:sz="18" w:space="24" w:color="B1ED4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749B4" w14:textId="77777777" w:rsidR="00422F5D" w:rsidRDefault="00422F5D" w:rsidP="00E56F35">
      <w:pPr>
        <w:spacing w:after="0" w:line="240" w:lineRule="auto"/>
      </w:pPr>
      <w:r>
        <w:separator/>
      </w:r>
    </w:p>
  </w:endnote>
  <w:endnote w:type="continuationSeparator" w:id="0">
    <w:p w14:paraId="6A9275A6" w14:textId="77777777" w:rsidR="00422F5D" w:rsidRDefault="00422F5D" w:rsidP="00E5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rbitron"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90F96" w14:textId="77777777" w:rsidR="003A3C24" w:rsidRPr="003A3C24" w:rsidRDefault="003A3C24">
    <w:pPr>
      <w:pStyle w:val="Footer"/>
      <w:jc w:val="center"/>
      <w:rPr>
        <w:caps/>
        <w:noProof/>
      </w:rPr>
    </w:pPr>
    <w:r w:rsidRPr="003A3C24">
      <w:rPr>
        <w:caps/>
      </w:rPr>
      <w:fldChar w:fldCharType="begin"/>
    </w:r>
    <w:r w:rsidRPr="003A3C24">
      <w:rPr>
        <w:caps/>
      </w:rPr>
      <w:instrText xml:space="preserve"> PAGE   \* MERGEFORMAT </w:instrText>
    </w:r>
    <w:r w:rsidRPr="003A3C24">
      <w:rPr>
        <w:caps/>
      </w:rPr>
      <w:fldChar w:fldCharType="separate"/>
    </w:r>
    <w:r w:rsidRPr="003A3C24">
      <w:rPr>
        <w:caps/>
        <w:noProof/>
      </w:rPr>
      <w:t>2</w:t>
    </w:r>
    <w:r w:rsidRPr="003A3C24">
      <w:rPr>
        <w:caps/>
        <w:noProof/>
      </w:rPr>
      <w:fldChar w:fldCharType="end"/>
    </w:r>
  </w:p>
  <w:p w14:paraId="24E790EF" w14:textId="77777777" w:rsidR="003A3C24" w:rsidRDefault="003A3C24" w:rsidP="003A3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83C4F" w14:textId="77777777" w:rsidR="00422F5D" w:rsidRDefault="00422F5D" w:rsidP="00E56F35">
      <w:pPr>
        <w:spacing w:after="0" w:line="240" w:lineRule="auto"/>
      </w:pPr>
      <w:r>
        <w:separator/>
      </w:r>
    </w:p>
  </w:footnote>
  <w:footnote w:type="continuationSeparator" w:id="0">
    <w:p w14:paraId="4ED701FA" w14:textId="77777777" w:rsidR="00422F5D" w:rsidRDefault="00422F5D" w:rsidP="00E56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BE9"/>
    <w:multiLevelType w:val="hybridMultilevel"/>
    <w:tmpl w:val="D01657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04E7"/>
    <w:multiLevelType w:val="hybridMultilevel"/>
    <w:tmpl w:val="7BEEC81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C0A89"/>
    <w:multiLevelType w:val="hybridMultilevel"/>
    <w:tmpl w:val="921A6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996"/>
    <w:multiLevelType w:val="hybridMultilevel"/>
    <w:tmpl w:val="614615A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1636BB"/>
    <w:multiLevelType w:val="hybridMultilevel"/>
    <w:tmpl w:val="9EEADE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616D3"/>
    <w:multiLevelType w:val="hybridMultilevel"/>
    <w:tmpl w:val="9DC06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4B0F52"/>
    <w:multiLevelType w:val="hybridMultilevel"/>
    <w:tmpl w:val="89EC829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E4F81"/>
    <w:multiLevelType w:val="multilevel"/>
    <w:tmpl w:val="BECC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D7D8A"/>
    <w:multiLevelType w:val="hybridMultilevel"/>
    <w:tmpl w:val="B5D2BC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50118"/>
    <w:multiLevelType w:val="hybridMultilevel"/>
    <w:tmpl w:val="3E884A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C19A7"/>
    <w:multiLevelType w:val="hybridMultilevel"/>
    <w:tmpl w:val="BCA6BF3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B7115"/>
    <w:multiLevelType w:val="hybridMultilevel"/>
    <w:tmpl w:val="EF18E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4F3DFC"/>
    <w:multiLevelType w:val="hybridMultilevel"/>
    <w:tmpl w:val="9F702D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A46A0"/>
    <w:multiLevelType w:val="hybridMultilevel"/>
    <w:tmpl w:val="3F54E41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741D7B"/>
    <w:multiLevelType w:val="hybridMultilevel"/>
    <w:tmpl w:val="62642AC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A3761"/>
    <w:multiLevelType w:val="hybridMultilevel"/>
    <w:tmpl w:val="9F9C919A"/>
    <w:lvl w:ilvl="0" w:tplc="3008EBAC">
      <w:start w:val="1"/>
      <w:numFmt w:val="decimal"/>
      <w:lvlText w:val="%1."/>
      <w:lvlJc w:val="left"/>
      <w:pPr>
        <w:ind w:left="360" w:hanging="360"/>
      </w:pPr>
      <w:rPr>
        <w:rFonts w:hint="default"/>
        <w:color w:val="E0E4EF" w:themeColor="text1" w:themeTint="1A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91BA0"/>
    <w:multiLevelType w:val="multilevel"/>
    <w:tmpl w:val="DF1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C6839"/>
    <w:multiLevelType w:val="hybridMultilevel"/>
    <w:tmpl w:val="51D278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B5524"/>
    <w:multiLevelType w:val="hybridMultilevel"/>
    <w:tmpl w:val="FB80E27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9469974">
    <w:abstractNumId w:val="17"/>
  </w:num>
  <w:num w:numId="2" w16cid:durableId="987978853">
    <w:abstractNumId w:val="12"/>
  </w:num>
  <w:num w:numId="3" w16cid:durableId="411897293">
    <w:abstractNumId w:val="3"/>
  </w:num>
  <w:num w:numId="4" w16cid:durableId="1547329491">
    <w:abstractNumId w:val="18"/>
  </w:num>
  <w:num w:numId="5" w16cid:durableId="2065062393">
    <w:abstractNumId w:val="1"/>
  </w:num>
  <w:num w:numId="6" w16cid:durableId="1897932871">
    <w:abstractNumId w:val="13"/>
  </w:num>
  <w:num w:numId="7" w16cid:durableId="108814450">
    <w:abstractNumId w:val="10"/>
  </w:num>
  <w:num w:numId="8" w16cid:durableId="1881699028">
    <w:abstractNumId w:val="4"/>
  </w:num>
  <w:num w:numId="9" w16cid:durableId="259653782">
    <w:abstractNumId w:val="8"/>
  </w:num>
  <w:num w:numId="10" w16cid:durableId="900291741">
    <w:abstractNumId w:val="9"/>
  </w:num>
  <w:num w:numId="11" w16cid:durableId="1249342591">
    <w:abstractNumId w:val="0"/>
  </w:num>
  <w:num w:numId="12" w16cid:durableId="87123704">
    <w:abstractNumId w:val="2"/>
  </w:num>
  <w:num w:numId="13" w16cid:durableId="1600873920">
    <w:abstractNumId w:val="6"/>
  </w:num>
  <w:num w:numId="14" w16cid:durableId="1177845674">
    <w:abstractNumId w:val="14"/>
  </w:num>
  <w:num w:numId="15" w16cid:durableId="1373726011">
    <w:abstractNumId w:val="7"/>
  </w:num>
  <w:num w:numId="16" w16cid:durableId="838036190">
    <w:abstractNumId w:val="16"/>
  </w:num>
  <w:num w:numId="17" w16cid:durableId="916138308">
    <w:abstractNumId w:val="11"/>
  </w:num>
  <w:num w:numId="18" w16cid:durableId="1298103324">
    <w:abstractNumId w:val="5"/>
  </w:num>
  <w:num w:numId="19" w16cid:durableId="455027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00464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5A"/>
    <w:rsid w:val="00050757"/>
    <w:rsid w:val="0005230F"/>
    <w:rsid w:val="0007342D"/>
    <w:rsid w:val="00075891"/>
    <w:rsid w:val="000C7F6E"/>
    <w:rsid w:val="00131627"/>
    <w:rsid w:val="00157887"/>
    <w:rsid w:val="00167F29"/>
    <w:rsid w:val="0018419C"/>
    <w:rsid w:val="001C1214"/>
    <w:rsid w:val="00206906"/>
    <w:rsid w:val="00230F31"/>
    <w:rsid w:val="002506C9"/>
    <w:rsid w:val="0028552B"/>
    <w:rsid w:val="002E37D8"/>
    <w:rsid w:val="00313EA2"/>
    <w:rsid w:val="003521E2"/>
    <w:rsid w:val="003524AC"/>
    <w:rsid w:val="00393C8D"/>
    <w:rsid w:val="003A3C24"/>
    <w:rsid w:val="003A6302"/>
    <w:rsid w:val="003D0447"/>
    <w:rsid w:val="003D51E3"/>
    <w:rsid w:val="00422F5D"/>
    <w:rsid w:val="00423FB1"/>
    <w:rsid w:val="00475695"/>
    <w:rsid w:val="00494F25"/>
    <w:rsid w:val="004A1456"/>
    <w:rsid w:val="004B281F"/>
    <w:rsid w:val="004F6219"/>
    <w:rsid w:val="0054193A"/>
    <w:rsid w:val="00547CA6"/>
    <w:rsid w:val="00571B00"/>
    <w:rsid w:val="005A27FB"/>
    <w:rsid w:val="005A2E06"/>
    <w:rsid w:val="005B135D"/>
    <w:rsid w:val="005B36DD"/>
    <w:rsid w:val="005C20EE"/>
    <w:rsid w:val="005D63A8"/>
    <w:rsid w:val="005D6451"/>
    <w:rsid w:val="005E2EAE"/>
    <w:rsid w:val="005F2D38"/>
    <w:rsid w:val="00614AA7"/>
    <w:rsid w:val="00614CE0"/>
    <w:rsid w:val="00621E5A"/>
    <w:rsid w:val="006A12F1"/>
    <w:rsid w:val="006A330B"/>
    <w:rsid w:val="006C678B"/>
    <w:rsid w:val="006F1306"/>
    <w:rsid w:val="00702C7D"/>
    <w:rsid w:val="007100BD"/>
    <w:rsid w:val="0075132D"/>
    <w:rsid w:val="007714C9"/>
    <w:rsid w:val="0079153D"/>
    <w:rsid w:val="00800C69"/>
    <w:rsid w:val="008101D0"/>
    <w:rsid w:val="008253B3"/>
    <w:rsid w:val="0089748D"/>
    <w:rsid w:val="008B12E7"/>
    <w:rsid w:val="0094676A"/>
    <w:rsid w:val="00946CE1"/>
    <w:rsid w:val="00992753"/>
    <w:rsid w:val="009D5A5A"/>
    <w:rsid w:val="00A92D29"/>
    <w:rsid w:val="00A9505E"/>
    <w:rsid w:val="00AA7F39"/>
    <w:rsid w:val="00B14E91"/>
    <w:rsid w:val="00B235E9"/>
    <w:rsid w:val="00B57D59"/>
    <w:rsid w:val="00BA2A68"/>
    <w:rsid w:val="00C36D70"/>
    <w:rsid w:val="00C445DB"/>
    <w:rsid w:val="00C66364"/>
    <w:rsid w:val="00CE0C51"/>
    <w:rsid w:val="00CE7237"/>
    <w:rsid w:val="00D07B18"/>
    <w:rsid w:val="00D11803"/>
    <w:rsid w:val="00D36231"/>
    <w:rsid w:val="00D4083E"/>
    <w:rsid w:val="00D409D4"/>
    <w:rsid w:val="00D66F2A"/>
    <w:rsid w:val="00D7138E"/>
    <w:rsid w:val="00D72471"/>
    <w:rsid w:val="00D83558"/>
    <w:rsid w:val="00E039FB"/>
    <w:rsid w:val="00E56B34"/>
    <w:rsid w:val="00E56F35"/>
    <w:rsid w:val="00E90A38"/>
    <w:rsid w:val="00EA0754"/>
    <w:rsid w:val="00EB3F7E"/>
    <w:rsid w:val="00EE76F7"/>
    <w:rsid w:val="00EF4F29"/>
    <w:rsid w:val="00F15147"/>
    <w:rsid w:val="00FA061B"/>
    <w:rsid w:val="00FD5FBC"/>
    <w:rsid w:val="00FF035C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4649"/>
    </o:shapedefaults>
    <o:shapelayout v:ext="edit">
      <o:idmap v:ext="edit" data="2"/>
    </o:shapelayout>
  </w:shapeDefaults>
  <w:decimalSymbol w:val="."/>
  <w:listSeparator w:val=","/>
  <w14:docId w14:val="528D2797"/>
  <w15:chartTrackingRefBased/>
  <w15:docId w15:val="{4347D6B2-B96E-4A9E-9817-A313D23D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E3"/>
    <w:rPr>
      <w:rFonts w:ascii="Roboto" w:hAnsi="Roboto"/>
      <w:color w:va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A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A6"/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3C24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3C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3C24"/>
    <w:rPr>
      <w:color w:val="20FFFE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24"/>
    <w:rPr>
      <w:rFonts w:ascii="Roboto" w:hAnsi="Roboto"/>
      <w:color w:val="00FFAA"/>
    </w:rPr>
  </w:style>
  <w:style w:type="paragraph" w:styleId="Footer">
    <w:name w:val="footer"/>
    <w:basedOn w:val="Normal"/>
    <w:link w:val="FooterChar"/>
    <w:uiPriority w:val="99"/>
    <w:unhideWhenUsed/>
    <w:qFormat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24"/>
    <w:rPr>
      <w:rFonts w:ascii="Roboto" w:hAnsi="Roboto"/>
      <w:color w:val="00FFAA"/>
    </w:rPr>
  </w:style>
  <w:style w:type="paragraph" w:styleId="ListParagraph">
    <w:name w:val="List Paragraph"/>
    <w:basedOn w:val="Normal"/>
    <w:uiPriority w:val="34"/>
    <w:qFormat/>
    <w:rsid w:val="003524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5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esktop\Templates\Template%20Hack%20the%20Box%20Python.dotx" TargetMode="External"/></Relationships>
</file>

<file path=word/theme/theme1.xml><?xml version="1.0" encoding="utf-8"?>
<a:theme xmlns:a="http://schemas.openxmlformats.org/drawingml/2006/main" name="Tema de Office">
  <a:themeElements>
    <a:clrScheme name="HackTheBox">
      <a:dk1>
        <a:srgbClr val="131926"/>
      </a:dk1>
      <a:lt1>
        <a:srgbClr val="B1ED4A"/>
      </a:lt1>
      <a:dk2>
        <a:srgbClr val="A6B1CB"/>
      </a:dk2>
      <a:lt2>
        <a:srgbClr val="303747"/>
      </a:lt2>
      <a:accent1>
        <a:srgbClr val="0C121E"/>
      </a:accent1>
      <a:accent2>
        <a:srgbClr val="00FFAA"/>
      </a:accent2>
      <a:accent3>
        <a:srgbClr val="00FFAA"/>
      </a:accent3>
      <a:accent4>
        <a:srgbClr val="00FFAA"/>
      </a:accent4>
      <a:accent5>
        <a:srgbClr val="00FFAA"/>
      </a:accent5>
      <a:accent6>
        <a:srgbClr val="00FFAA"/>
      </a:accent6>
      <a:hlink>
        <a:srgbClr val="20FFFE"/>
      </a:hlink>
      <a:folHlink>
        <a:srgbClr val="00FFA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9CEF-57B9-468B-9659-CE189AC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Hack the Box Python</Template>
  <TotalTime>6</TotalTime>
  <Pages>6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Iglesias</dc:creator>
  <cp:keywords/>
  <dc:description/>
  <cp:lastModifiedBy>Felipe Martin Iglesias Garcia</cp:lastModifiedBy>
  <cp:revision>1</cp:revision>
  <cp:lastPrinted>2024-02-19T11:54:00Z</cp:lastPrinted>
  <dcterms:created xsi:type="dcterms:W3CDTF">2024-10-08T03:06:00Z</dcterms:created>
  <dcterms:modified xsi:type="dcterms:W3CDTF">2024-10-08T03:12:00Z</dcterms:modified>
</cp:coreProperties>
</file>